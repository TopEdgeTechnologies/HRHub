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BA2375" w:rsidRPr="00870C76" w:rsidTr="00BA2375">
        <w:trPr>
          <w:trHeight w:hRule="exact" w:val="288"/>
        </w:trPr>
        <w:tc>
          <w:tcPr>
            <w:tcW w:w="4652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2375" w:rsidRPr="00870C76" w:rsidTr="00BA2375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BA2375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BA2375" w:rsidRPr="00870C76" w:rsidRDefault="008F587C" w:rsidP="008F587C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 PERVAIZ</w:t>
                  </w:r>
                </w:p>
                <w:p w:rsidR="00BA2375" w:rsidRPr="00870C76" w:rsidRDefault="00BA2375" w:rsidP="0068091B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A2375" w:rsidRPr="00870C76" w:rsidRDefault="00BA2375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BA2375" w:rsidRPr="00870C76" w:rsidRDefault="00BA2375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BA2375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BA2375" w:rsidRPr="00870C76" w:rsidRDefault="008F587C" w:rsidP="008F587C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KHURSHEED</w:t>
                  </w:r>
                </w:p>
                <w:p w:rsidR="00BA2375" w:rsidRPr="00870C76" w:rsidRDefault="00BA2375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BA2375" w:rsidRPr="00870C76" w:rsidRDefault="00BA237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A2375" w:rsidRPr="00870C76" w:rsidRDefault="00BA2375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8091B" w:rsidRPr="00870C76" w:rsidRDefault="0068091B" w:rsidP="00BA2375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20"/>
        <w:gridCol w:w="756"/>
        <w:gridCol w:w="4652"/>
      </w:tblGrid>
      <w:tr w:rsidR="008F587C" w:rsidRPr="00870C76" w:rsidTr="008F587C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 FAROOQ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6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HAJI SAEED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MAILK NASEER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8F587C">
              <w:trPr>
                <w:trHeight w:hRule="exact" w:val="864"/>
                <w:jc w:val="center"/>
              </w:trPr>
              <w:tc>
                <w:tcPr>
                  <w:tcW w:w="3722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RASOOL BAKHSH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55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620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MANZUR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FAIZ SHAH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 w:rsidRPr="00870C76">
                    <w:rPr>
                      <w:rFonts w:ascii="Arial" w:hAnsi="Arial" w:cs="Arial"/>
                      <w:sz w:val="24"/>
                      <w:szCs w:val="24"/>
                    </w:rPr>
                    <w:t>NADEEM HAQ NAWAZ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MALIK NAEEM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ALI SHAH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BILLU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USMAN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M.ANWAR BHATTI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MUSHTAQ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ISHTAQ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ASHRAF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ASALAM BHUTA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 M.AKRAM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M.ASHRAF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DANIYAL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BHOLA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ASHIQ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SAADIQ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MOTA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ABID HUSSAIN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870C76">
                    <w:rPr>
                      <w:rFonts w:ascii="Arial" w:hAnsi="Arial" w:cs="Arial"/>
                      <w:sz w:val="24"/>
                      <w:szCs w:val="24"/>
                    </w:rPr>
                    <w:t>ANAIYAT WASEEM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870C76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70C76" w:rsidRPr="00870C76" w:rsidRDefault="00870C76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70C76" w:rsidRPr="00870C76" w:rsidRDefault="00870C76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70C76" w:rsidRPr="00870C76" w:rsidRDefault="00870C76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70C76" w:rsidRPr="00870C76" w:rsidRDefault="00870C76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HAJI ALAMDAR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 xml:space="preserve"> GHAZANFAR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HAJI AZHAR KHAN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AKRAM KALI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RAZA BHUTA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HAFIZ NADEEM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MAILK IZZAT ALI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 xml:space="preserve">KAMRAN BASHER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M.KHAN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 xml:space="preserve"> ASLAM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>HAJI RIYAZ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</w:t>
                  </w:r>
                  <w:r w:rsidR="004F78A3">
                    <w:rPr>
                      <w:rFonts w:ascii="Arial" w:hAnsi="Arial" w:cs="Arial"/>
                      <w:sz w:val="24"/>
                      <w:szCs w:val="24"/>
                    </w:rPr>
                    <w:t xml:space="preserve"> ASHIQ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4F78A3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Ms. HIRA SANDHU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86524">
                    <w:rPr>
                      <w:rFonts w:ascii="Arial" w:hAnsi="Arial" w:cs="Arial"/>
                      <w:sz w:val="24"/>
                      <w:szCs w:val="24"/>
                    </w:rPr>
                    <w:t>KHUDA BUKHSH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SAFDAR ALI BUKHARI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BABAR ALI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ZAFAR ABU ALIYAS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MUBASHIR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9C51A5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9C51A5" w:rsidRPr="00870C76" w:rsidRDefault="009C51A5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9C51A5" w:rsidRPr="00870C76" w:rsidRDefault="009C51A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9C51A5" w:rsidRPr="00870C76" w:rsidRDefault="009C51A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9C51A5" w:rsidRPr="00870C76" w:rsidRDefault="009C51A5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NAZIM KHAN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 xml:space="preserve">QURESHI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WASEEM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MR.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 xml:space="preserve"> MAILK JAVAID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 xml:space="preserve">FAHIM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 xml:space="preserve">QARI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SALEEM SHIEKH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>MR. HAJI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 xml:space="preserve"> RIYAZ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ABDUL LATEEF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DANIYAL DURANI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RANA IFRAHIM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MIRZA ZOHAIB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HAJI SAEED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9C51A5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Ms</w:t>
                  </w:r>
                  <w:r w:rsidR="008F587C" w:rsidRPr="00870C76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KALSOOM</w:t>
                  </w:r>
                  <w:r w:rsidR="008F587C"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JAMAIL BHUTA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ASHIQ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RIYAZ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MANZUR AHMAD- LATE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SHAMAS ALI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MALIK BASHER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MAILK ZAWAR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ARIF BALOCH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9C51A5">
                    <w:rPr>
                      <w:rFonts w:ascii="Arial" w:hAnsi="Arial" w:cs="Arial"/>
                      <w:sz w:val="24"/>
                      <w:szCs w:val="24"/>
                    </w:rPr>
                    <w:t>FAIZ RASOOL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0A5616">
                    <w:rPr>
                      <w:rFonts w:ascii="Arial" w:hAnsi="Arial" w:cs="Arial"/>
                      <w:sz w:val="24"/>
                      <w:szCs w:val="24"/>
                    </w:rPr>
                    <w:t>AWAS AMEN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63955">
                    <w:rPr>
                      <w:rFonts w:ascii="Arial" w:hAnsi="Arial" w:cs="Arial"/>
                      <w:sz w:val="24"/>
                      <w:szCs w:val="24"/>
                    </w:rPr>
                    <w:t>MUHMMAD HUSSAIN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63955">
                    <w:rPr>
                      <w:rFonts w:ascii="Arial" w:hAnsi="Arial" w:cs="Arial"/>
                      <w:sz w:val="24"/>
                      <w:szCs w:val="24"/>
                    </w:rPr>
                    <w:t>SALAMAN JAM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63955">
                    <w:rPr>
                      <w:rFonts w:ascii="Arial" w:hAnsi="Arial" w:cs="Arial"/>
                      <w:sz w:val="24"/>
                      <w:szCs w:val="24"/>
                    </w:rPr>
                    <w:t>RAJA BHATTI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ASHAN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AMIR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ZIA UL HUQ DASTI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AJAML KHAN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MUNIR AHMAD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KASHIF MUNIR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GHULAM SERVER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SHAREEF KHAN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8F587C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8F587C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GHULAM FARID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8F587C" w:rsidRPr="00870C76" w:rsidRDefault="008F587C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8F587C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8F587C" w:rsidRPr="00870C76" w:rsidRDefault="008F587C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 w:rsidR="00DD58DD">
                    <w:rPr>
                      <w:rFonts w:ascii="Arial" w:hAnsi="Arial" w:cs="Arial"/>
                      <w:sz w:val="24"/>
                      <w:szCs w:val="24"/>
                    </w:rPr>
                    <w:t>IMTIAZ KAMAL</w:t>
                  </w:r>
                </w:p>
                <w:p w:rsidR="008F587C" w:rsidRPr="00870C76" w:rsidRDefault="008F587C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8F587C" w:rsidRPr="00870C76" w:rsidRDefault="008F587C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F587C" w:rsidRPr="00870C76" w:rsidRDefault="008F587C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MUHAMMAD ALI</w:t>
                  </w:r>
                </w:p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ABDUL AZIZZ</w:t>
                  </w:r>
                </w:p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70C76">
                    <w:rPr>
                      <w:rFonts w:ascii="Arial" w:hAnsi="Arial" w:cs="Arial"/>
                      <w:sz w:val="24"/>
                      <w:szCs w:val="24"/>
                    </w:rPr>
                    <w:t xml:space="preserve">MR.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ARSHAD</w:t>
                  </w:r>
                </w:p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DD58DD">
                  <w:pPr>
                    <w:pStyle w:val="Heading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58DD" w:rsidRPr="00870C76" w:rsidRDefault="00DD58DD" w:rsidP="00DD58DD">
      <w:pPr>
        <w:rPr>
          <w:rFonts w:ascii="Arial" w:hAnsi="Arial" w:cs="Arial"/>
          <w:sz w:val="24"/>
          <w:szCs w:val="24"/>
        </w:rPr>
      </w:pPr>
    </w:p>
    <w:tbl>
      <w:tblPr>
        <w:tblStyle w:val="LayoutTable"/>
        <w:tblW w:w="10080" w:type="dxa"/>
        <w:tblLook w:val="04A0" w:firstRow="1" w:lastRow="0" w:firstColumn="1" w:lastColumn="0" w:noHBand="0" w:noVBand="1"/>
      </w:tblPr>
      <w:tblGrid>
        <w:gridCol w:w="4652"/>
        <w:gridCol w:w="388"/>
        <w:gridCol w:w="388"/>
        <w:gridCol w:w="4652"/>
      </w:tblGrid>
      <w:tr w:rsidR="00DD58DD" w:rsidRPr="00870C76" w:rsidTr="001A2CA7">
        <w:trPr>
          <w:trHeight w:hRule="exact" w:val="864"/>
        </w:trPr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8" w:type="dxa"/>
          </w:tcPr>
          <w:p w:rsidR="00DD58DD" w:rsidRPr="00870C76" w:rsidRDefault="00DD58DD" w:rsidP="001A2CA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52" w:type="dxa"/>
          </w:tcPr>
          <w:tbl>
            <w:tblPr>
              <w:tblStyle w:val="LayoutTable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3722"/>
              <w:gridCol w:w="155"/>
              <w:gridCol w:w="155"/>
              <w:gridCol w:w="620"/>
            </w:tblGrid>
            <w:tr w:rsidR="00DD58DD" w:rsidRPr="00870C76" w:rsidTr="001A2CA7">
              <w:trPr>
                <w:trHeight w:hRule="exact" w:val="864"/>
                <w:jc w:val="center"/>
              </w:trPr>
              <w:tc>
                <w:tcPr>
                  <w:tcW w:w="3456" w:type="dxa"/>
                  <w:shd w:val="clear" w:color="auto" w:fill="EBEBEB"/>
                  <w:vAlign w:val="center"/>
                </w:tcPr>
                <w:p w:rsidR="00DD58DD" w:rsidRPr="00870C76" w:rsidRDefault="00DD58DD" w:rsidP="001A2CA7">
                  <w:pPr>
                    <w:pStyle w:val="Title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17AE92" w:themeFill="accent1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44" w:type="dxa"/>
                  <w:shd w:val="clear" w:color="auto" w:fill="F7A23F" w:themeFill="accent2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6" w:type="dxa"/>
                  <w:shd w:val="clear" w:color="auto" w:fill="6F7E84" w:themeFill="accent3"/>
                  <w:vAlign w:val="center"/>
                </w:tcPr>
                <w:p w:rsidR="00DD58DD" w:rsidRPr="00870C76" w:rsidRDefault="00DD58DD" w:rsidP="001A2CA7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D58DD" w:rsidRPr="00870C76" w:rsidRDefault="00DD58DD" w:rsidP="001A2C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587C" w:rsidRPr="00870C76" w:rsidRDefault="008F587C" w:rsidP="00BA237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F587C" w:rsidRPr="00870C76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75"/>
    <w:rsid w:val="000A5616"/>
    <w:rsid w:val="004F78A3"/>
    <w:rsid w:val="0068091B"/>
    <w:rsid w:val="00870C76"/>
    <w:rsid w:val="008F587C"/>
    <w:rsid w:val="00986524"/>
    <w:rsid w:val="009C51A5"/>
    <w:rsid w:val="00A56808"/>
    <w:rsid w:val="00BA2375"/>
    <w:rsid w:val="00D63955"/>
    <w:rsid w:val="00D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BCE8-23C0-4271-AC55-99406B6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6"/>
        <w:szCs w:val="16"/>
        <w:lang w:val="en-US" w:eastAsia="en-US" w:bidi="ar-SA"/>
      </w:rPr>
    </w:rPrDefault>
    <w:pPrDefault>
      <w:pPr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8F5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1826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youtTable">
    <w:name w:val="Layout Table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InlineHeading">
    <w:name w:val="Inline Heading"/>
    <w:basedOn w:val="DefaultParagraphFont"/>
    <w:uiPriority w:val="1"/>
    <w:qFormat/>
    <w:rPr>
      <w:rFonts w:asciiTheme="majorHAnsi" w:eastAsiaTheme="majorEastAsia" w:hAnsiTheme="majorHAnsi" w:cstheme="majorBidi"/>
      <w:caps/>
      <w:smallCaps w:val="0"/>
      <w:color w:val="11826C" w:themeColor="accent1" w:themeShade="BF"/>
      <w:sz w:val="14"/>
    </w:rPr>
  </w:style>
  <w:style w:type="paragraph" w:customStyle="1" w:styleId="Name">
    <w:name w:val="Name"/>
    <w:basedOn w:val="Normal"/>
    <w:uiPriority w:val="1"/>
    <w:qFormat/>
    <w:pPr>
      <w:spacing w:line="228" w:lineRule="auto"/>
    </w:pPr>
    <w:rPr>
      <w:color w:val="11826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Pr>
      <w:sz w:val="19"/>
      <w:szCs w:val="19"/>
    </w:rPr>
  </w:style>
  <w:style w:type="character" w:customStyle="1" w:styleId="TitleChar">
    <w:name w:val="Title Char"/>
    <w:basedOn w:val="DefaultParagraphFont"/>
    <w:link w:val="Title"/>
    <w:uiPriority w:val="1"/>
    <w:rPr>
      <w:sz w:val="19"/>
      <w:szCs w:val="19"/>
    </w:rPr>
  </w:style>
  <w:style w:type="paragraph" w:customStyle="1" w:styleId="Address">
    <w:name w:val="Address"/>
    <w:basedOn w:val="Normal"/>
    <w:qFormat/>
    <w:pPr>
      <w:spacing w:before="160" w:after="160"/>
      <w:contextualSpacing/>
    </w:pPr>
  </w:style>
  <w:style w:type="paragraph" w:styleId="NoSpacing">
    <w:name w:val="No Spacing"/>
    <w:uiPriority w:val="36"/>
    <w:qFormat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8F58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8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8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8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8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87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7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587C"/>
    <w:rPr>
      <w:rFonts w:asciiTheme="majorHAnsi" w:eastAsiaTheme="majorEastAsia" w:hAnsiTheme="majorHAnsi" w:cstheme="majorBidi"/>
      <w:color w:val="11826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%20Edge\AppData\Roaming\Microsoft\Templates\Business%20cards%20(Sales%20Stripes%20design,%2010%20per%20page).dotx" TargetMode="External"/></Relationship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836794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2012-05-23T12:09:00+00:00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1566948</Value>
    </PublishStatusLookup>
    <APAuthor xmlns="4873beb7-5857-4685-be1f-d57550cc96cc">
      <UserInfo>
        <DisplayName>REDMOND\v-anij</DisplayName>
        <AccountId>2469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B5CED9-9E17-4ED3-919C-B25F446172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E1EAA-E8D8-4DAA-A7F2-013EEA4B76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7405DC-2A60-4E51-BC3C-B371AB8EEAB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A9383308-7A69-4C15-826B-5813C5E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(Sales Stripes design, 10 per page)</Template>
  <TotalTime>55</TotalTime>
  <Pages>6</Pages>
  <Words>445</Words>
  <Characters>2052</Characters>
  <Application>Microsoft Office Word</Application>
  <DocSecurity>0</DocSecurity>
  <Lines>513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Cards (Sales stripes)</vt:lpstr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Cards (Sales stripes)</dc:title>
  <dc:creator>rteet</dc:creator>
  <cp:lastModifiedBy>Top Edge</cp:lastModifiedBy>
  <cp:revision>9</cp:revision>
  <dcterms:created xsi:type="dcterms:W3CDTF">2023-01-12T06:45:00Z</dcterms:created>
  <dcterms:modified xsi:type="dcterms:W3CDTF">2023-01-12T07:45:00Z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